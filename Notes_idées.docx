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EC87D" w14:textId="1D266F9E" w:rsidR="00F65334" w:rsidRPr="00C74D2E" w:rsidRDefault="00921237">
      <w:pPr>
        <w:pStyle w:val="Titre1"/>
      </w:pPr>
      <w:r>
        <w:t>Appli Oss117</w:t>
      </w:r>
    </w:p>
    <w:p w14:paraId="0DC5A703" w14:textId="0166B442" w:rsidR="00921237" w:rsidRDefault="00921237" w:rsidP="00921237">
      <w:pPr>
        <w:pStyle w:val="Listepuces"/>
        <w:numPr>
          <w:ilvl w:val="0"/>
          <w:numId w:val="0"/>
        </w:numPr>
        <w:ind w:left="432" w:hanging="432"/>
      </w:pPr>
      <w:r>
        <w:t>•</w:t>
      </w:r>
      <w:r w:rsidR="00863371">
        <w:t xml:space="preserve">Python pour le back-end </w:t>
      </w:r>
    </w:p>
    <w:p w14:paraId="5C1DE832" w14:textId="023AB873" w:rsidR="00DF1B11" w:rsidRDefault="00DF1B11" w:rsidP="00921237">
      <w:pPr>
        <w:pStyle w:val="Listepuces"/>
        <w:numPr>
          <w:ilvl w:val="0"/>
          <w:numId w:val="0"/>
        </w:numPr>
        <w:ind w:left="432" w:hanging="432"/>
      </w:pPr>
      <w:r>
        <w:t>•Front-end -&gt; python si c’est possible</w:t>
      </w:r>
    </w:p>
    <w:p w14:paraId="755179A3" w14:textId="1B546804" w:rsidR="00DF1B11" w:rsidRDefault="00DF1B11" w:rsidP="00DF1B11">
      <w:pPr>
        <w:pStyle w:val="Listepuces"/>
        <w:numPr>
          <w:ilvl w:val="0"/>
          <w:numId w:val="0"/>
        </w:numPr>
        <w:ind w:left="432" w:hanging="432"/>
      </w:pPr>
      <w:r>
        <w:t>• récupérer toutes les répliques</w:t>
      </w:r>
    </w:p>
    <w:p w14:paraId="5290DA32" w14:textId="77BA00B3" w:rsidR="00DF1B11" w:rsidRDefault="00DF1B11" w:rsidP="00DF1B11">
      <w:pPr>
        <w:pStyle w:val="Listepuces"/>
        <w:numPr>
          <w:ilvl w:val="0"/>
          <w:numId w:val="0"/>
        </w:numPr>
      </w:pPr>
      <w:r>
        <w:t>• et les classer avec des tags -&gt; pour l’apprentissage</w:t>
      </w:r>
    </w:p>
    <w:p w14:paraId="35B9BB07" w14:textId="179E4176" w:rsidR="00DF1B11" w:rsidRDefault="00DF1B11" w:rsidP="00DF1B11">
      <w:pPr>
        <w:pStyle w:val="Listepuces"/>
        <w:numPr>
          <w:ilvl w:val="0"/>
          <w:numId w:val="0"/>
        </w:numPr>
      </w:pPr>
      <w:r>
        <w:t xml:space="preserve">• récupérer le son </w:t>
      </w:r>
      <w:proofErr w:type="spellStart"/>
      <w:r>
        <w:t>idp</w:t>
      </w:r>
      <w:proofErr w:type="spellEnd"/>
      <w:r>
        <w:t xml:space="preserve"> de la vidéo du coup </w:t>
      </w:r>
    </w:p>
    <w:p w14:paraId="4B2D3665" w14:textId="7D224EFA" w:rsidR="00DF1B11" w:rsidRDefault="00DF1B11" w:rsidP="00DF1B11">
      <w:pPr>
        <w:pStyle w:val="Listepuces"/>
        <w:numPr>
          <w:ilvl w:val="0"/>
          <w:numId w:val="0"/>
        </w:numPr>
      </w:pPr>
      <w:r>
        <w:t xml:space="preserve">• diviser les </w:t>
      </w:r>
      <w:proofErr w:type="spellStart"/>
      <w:r>
        <w:t>audios</w:t>
      </w:r>
      <w:proofErr w:type="spellEnd"/>
      <w:r>
        <w:t xml:space="preserve"> en répliques et appliquant </w:t>
      </w:r>
      <w:proofErr w:type="gramStart"/>
      <w:r>
        <w:t>une ensemble</w:t>
      </w:r>
      <w:proofErr w:type="gramEnd"/>
      <w:r>
        <w:t xml:space="preserve"> de tags et </w:t>
      </w:r>
      <w:proofErr w:type="spellStart"/>
      <w:r>
        <w:t>meme</w:t>
      </w:r>
      <w:proofErr w:type="spellEnd"/>
      <w:r>
        <w:t xml:space="preserve"> on peut mettre le </w:t>
      </w:r>
      <w:proofErr w:type="spellStart"/>
      <w:r>
        <w:t>timecode</w:t>
      </w:r>
      <w:proofErr w:type="spellEnd"/>
      <w:r>
        <w:t xml:space="preserve"> pour les </w:t>
      </w:r>
      <w:proofErr w:type="spellStart"/>
      <w:r>
        <w:t>differenciés</w:t>
      </w:r>
      <w:proofErr w:type="spellEnd"/>
    </w:p>
    <w:p w14:paraId="19A5C2D9" w14:textId="6B4094D6" w:rsidR="00DF1B11" w:rsidRDefault="00DF1B11" w:rsidP="00DF1B11">
      <w:pPr>
        <w:pStyle w:val="Listepuces"/>
        <w:numPr>
          <w:ilvl w:val="0"/>
          <w:numId w:val="0"/>
        </w:numPr>
      </w:pPr>
      <w:r>
        <w:t xml:space="preserve">• stocker dans une </w:t>
      </w:r>
      <w:proofErr w:type="spellStart"/>
      <w:proofErr w:type="gramStart"/>
      <w:r>
        <w:t>bdd</w:t>
      </w:r>
      <w:proofErr w:type="spellEnd"/>
      <w:r>
        <w:t>( relationnelle</w:t>
      </w:r>
      <w:proofErr w:type="gramEnd"/>
      <w:r>
        <w:t xml:space="preserve"> ou pas ?) -&gt; </w:t>
      </w:r>
      <w:proofErr w:type="spellStart"/>
      <w:r>
        <w:t>NoSql</w:t>
      </w:r>
      <w:proofErr w:type="spellEnd"/>
      <w:r>
        <w:t>, Oracle, MySQL</w:t>
      </w:r>
    </w:p>
    <w:p w14:paraId="279AB79A" w14:textId="59910A9D" w:rsidR="00DF1B11" w:rsidRDefault="00DF1B11" w:rsidP="00DF1B11">
      <w:pPr>
        <w:pStyle w:val="Listepuces"/>
        <w:numPr>
          <w:ilvl w:val="0"/>
          <w:numId w:val="0"/>
        </w:numPr>
      </w:pPr>
      <w:r>
        <w:t xml:space="preserve">• fichiers a </w:t>
      </w:r>
      <w:proofErr w:type="spellStart"/>
      <w:r>
        <w:t>telecharger</w:t>
      </w:r>
      <w:proofErr w:type="spellEnd"/>
      <w:r>
        <w:t xml:space="preserve"> avec l’appli ou sur un serveur ?</w:t>
      </w:r>
    </w:p>
    <w:p w14:paraId="2C50FF6E" w14:textId="0ED3F4FF" w:rsidR="00441A96" w:rsidRDefault="00441A96" w:rsidP="00DF1B11">
      <w:pPr>
        <w:pStyle w:val="Listepuces"/>
        <w:numPr>
          <w:ilvl w:val="0"/>
          <w:numId w:val="0"/>
        </w:numPr>
      </w:pPr>
      <w:r>
        <w:t xml:space="preserve">• </w:t>
      </w:r>
      <w:proofErr w:type="spellStart"/>
      <w:r>
        <w:t>Reconnaisance</w:t>
      </w:r>
      <w:proofErr w:type="spellEnd"/>
      <w:r>
        <w:t xml:space="preserve"> vocale pour l’utilisateur </w:t>
      </w:r>
    </w:p>
    <w:p w14:paraId="746AA423" w14:textId="4347C5ED" w:rsidR="00441A96" w:rsidRDefault="00441A96" w:rsidP="00DF1B11">
      <w:pPr>
        <w:pStyle w:val="Listepuces"/>
        <w:numPr>
          <w:ilvl w:val="0"/>
          <w:numId w:val="0"/>
        </w:numPr>
      </w:pPr>
      <w:r>
        <w:t>• Analyser la saisie vocale</w:t>
      </w:r>
    </w:p>
    <w:p w14:paraId="3380DCA8" w14:textId="48E735D6" w:rsidR="00441A96" w:rsidRDefault="00441A96" w:rsidP="00DF1B11">
      <w:pPr>
        <w:pStyle w:val="Listepuces"/>
        <w:numPr>
          <w:ilvl w:val="0"/>
          <w:numId w:val="0"/>
        </w:numPr>
      </w:pPr>
      <w:r>
        <w:t>• Appliquer une IA et ressortir un truc « Logique »</w:t>
      </w:r>
    </w:p>
    <w:p w14:paraId="6C71390F" w14:textId="25804651" w:rsidR="00441A96" w:rsidRDefault="00441A96" w:rsidP="00DF1B11">
      <w:pPr>
        <w:pStyle w:val="Listepuces"/>
        <w:numPr>
          <w:ilvl w:val="0"/>
          <w:numId w:val="0"/>
        </w:numPr>
        <w:rPr>
          <w:lang w:val="en-US"/>
        </w:rPr>
      </w:pPr>
      <w:r w:rsidRPr="00441A96">
        <w:rPr>
          <w:lang w:val="en-US"/>
        </w:rPr>
        <w:t xml:space="preserve">• Entrainer </w:t>
      </w:r>
      <w:proofErr w:type="spellStart"/>
      <w:r w:rsidRPr="00441A96">
        <w:rPr>
          <w:lang w:val="en-US"/>
        </w:rPr>
        <w:t>l’IA</w:t>
      </w:r>
      <w:proofErr w:type="spellEnd"/>
      <w:r w:rsidRPr="00441A96">
        <w:rPr>
          <w:lang w:val="en-US"/>
        </w:rPr>
        <w:t xml:space="preserve"> -&gt; neural network, algo </w:t>
      </w:r>
      <w:proofErr w:type="gramStart"/>
      <w:r w:rsidRPr="00441A96">
        <w:rPr>
          <w:lang w:val="en-US"/>
        </w:rPr>
        <w:t>gene</w:t>
      </w:r>
      <w:r>
        <w:rPr>
          <w:lang w:val="en-US"/>
        </w:rPr>
        <w:t>rational ?</w:t>
      </w:r>
      <w:proofErr w:type="gramEnd"/>
      <w:r>
        <w:rPr>
          <w:lang w:val="en-US"/>
        </w:rPr>
        <w:t xml:space="preserve"> </w:t>
      </w:r>
    </w:p>
    <w:p w14:paraId="45166379" w14:textId="04B07CE0" w:rsidR="00441A96" w:rsidRPr="00441A96" w:rsidRDefault="00441A96" w:rsidP="00DF1B11">
      <w:pPr>
        <w:pStyle w:val="Listepuces"/>
        <w:numPr>
          <w:ilvl w:val="0"/>
          <w:numId w:val="0"/>
        </w:numPr>
        <w:rPr>
          <w:lang w:val="en-US"/>
        </w:rPr>
      </w:pPr>
      <w:r>
        <w:rPr>
          <w:lang w:val="en-US"/>
        </w:rPr>
        <w:t>•</w:t>
      </w:r>
      <w:proofErr w:type="spellStart"/>
      <w:r>
        <w:rPr>
          <w:lang w:val="en-US"/>
        </w:rPr>
        <w:t>Serveur</w:t>
      </w:r>
      <w:proofErr w:type="spellEnd"/>
      <w:r>
        <w:rPr>
          <w:lang w:val="en-US"/>
        </w:rPr>
        <w:t xml:space="preserve"> pas </w:t>
      </w:r>
      <w:proofErr w:type="spellStart"/>
      <w:proofErr w:type="gramStart"/>
      <w:r>
        <w:rPr>
          <w:lang w:val="en-US"/>
        </w:rPr>
        <w:t>serveur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La </w:t>
      </w:r>
      <w:proofErr w:type="gramStart"/>
      <w:r>
        <w:rPr>
          <w:lang w:val="en-US"/>
        </w:rPr>
        <w:t>7 !!!!!</w:t>
      </w:r>
      <w:proofErr w:type="gramEnd"/>
      <w:r>
        <w:rPr>
          <w:lang w:val="en-US"/>
        </w:rPr>
        <w:t xml:space="preserve"> </w:t>
      </w:r>
    </w:p>
    <w:p w14:paraId="578E9A0E" w14:textId="14B8E647" w:rsidR="00441A96" w:rsidRPr="00441A96" w:rsidRDefault="00441A96" w:rsidP="00DF1B11">
      <w:pPr>
        <w:pStyle w:val="Listepuces"/>
        <w:numPr>
          <w:ilvl w:val="0"/>
          <w:numId w:val="0"/>
        </w:numPr>
        <w:rPr>
          <w:lang w:val="en-US"/>
        </w:rPr>
      </w:pPr>
    </w:p>
    <w:p w14:paraId="1466E772" w14:textId="4AC9B5FD" w:rsidR="00441A96" w:rsidRPr="00441A96" w:rsidRDefault="00441A96" w:rsidP="00DF1B11">
      <w:pPr>
        <w:pStyle w:val="Listepuces"/>
        <w:numPr>
          <w:ilvl w:val="0"/>
          <w:numId w:val="0"/>
        </w:numPr>
        <w:rPr>
          <w:lang w:val="en-US"/>
        </w:rPr>
      </w:pPr>
    </w:p>
    <w:p w14:paraId="37577FE1" w14:textId="77777777" w:rsidR="00441A96" w:rsidRPr="00441A96" w:rsidRDefault="00441A96" w:rsidP="00DF1B11">
      <w:pPr>
        <w:pStyle w:val="Listepuces"/>
        <w:numPr>
          <w:ilvl w:val="0"/>
          <w:numId w:val="0"/>
        </w:numPr>
        <w:rPr>
          <w:lang w:val="en-US"/>
        </w:rPr>
      </w:pPr>
    </w:p>
    <w:p w14:paraId="749CC3AD" w14:textId="77777777" w:rsidR="00DF1B11" w:rsidRPr="00441A96" w:rsidRDefault="00DF1B11" w:rsidP="00DF1B11">
      <w:pPr>
        <w:pStyle w:val="Listepuces"/>
        <w:numPr>
          <w:ilvl w:val="0"/>
          <w:numId w:val="0"/>
        </w:numPr>
        <w:rPr>
          <w:lang w:val="en-US"/>
        </w:rPr>
      </w:pPr>
    </w:p>
    <w:p w14:paraId="49A1D9FD" w14:textId="06763F4A" w:rsidR="00863371" w:rsidRPr="00441A96" w:rsidRDefault="00863371" w:rsidP="00921237">
      <w:pPr>
        <w:pStyle w:val="Listepuces"/>
        <w:numPr>
          <w:ilvl w:val="0"/>
          <w:numId w:val="0"/>
        </w:numPr>
        <w:ind w:left="432" w:hanging="432"/>
        <w:rPr>
          <w:lang w:val="en-US"/>
        </w:rPr>
      </w:pPr>
    </w:p>
    <w:p w14:paraId="2493ED54" w14:textId="659E99D3" w:rsidR="00F65334" w:rsidRPr="00441A96" w:rsidRDefault="00F65334">
      <w:pPr>
        <w:pStyle w:val="Titre2"/>
        <w:rPr>
          <w:lang w:val="en-US"/>
        </w:rPr>
      </w:pPr>
    </w:p>
    <w:sectPr w:rsidR="00F65334" w:rsidRPr="00441A96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A0F95" w14:textId="77777777" w:rsidR="00CD377E" w:rsidRDefault="00CD377E">
      <w:r>
        <w:separator/>
      </w:r>
    </w:p>
    <w:p w14:paraId="0324B295" w14:textId="77777777" w:rsidR="00CD377E" w:rsidRDefault="00CD377E"/>
  </w:endnote>
  <w:endnote w:type="continuationSeparator" w:id="0">
    <w:p w14:paraId="04193BE8" w14:textId="77777777" w:rsidR="00CD377E" w:rsidRDefault="00CD377E">
      <w:r>
        <w:continuationSeparator/>
      </w:r>
    </w:p>
    <w:p w14:paraId="571BD719" w14:textId="77777777" w:rsidR="00CD377E" w:rsidRDefault="00CD37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D5A76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E4C8B" w14:textId="77777777" w:rsidR="00CD377E" w:rsidRDefault="00CD377E">
      <w:r>
        <w:separator/>
      </w:r>
    </w:p>
    <w:p w14:paraId="481B2F23" w14:textId="77777777" w:rsidR="00CD377E" w:rsidRDefault="00CD377E"/>
  </w:footnote>
  <w:footnote w:type="continuationSeparator" w:id="0">
    <w:p w14:paraId="5F754216" w14:textId="77777777" w:rsidR="00CD377E" w:rsidRDefault="00CD377E">
      <w:r>
        <w:continuationSeparator/>
      </w:r>
    </w:p>
    <w:p w14:paraId="307525AD" w14:textId="77777777" w:rsidR="00CD377E" w:rsidRDefault="00CD37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37"/>
    <w:rsid w:val="001C74E7"/>
    <w:rsid w:val="00441A96"/>
    <w:rsid w:val="00633B45"/>
    <w:rsid w:val="00794594"/>
    <w:rsid w:val="00863371"/>
    <w:rsid w:val="00921237"/>
    <w:rsid w:val="00B5435F"/>
    <w:rsid w:val="00BB75AB"/>
    <w:rsid w:val="00C74D2E"/>
    <w:rsid w:val="00CD377E"/>
    <w:rsid w:val="00DF1B11"/>
    <w:rsid w:val="00ED28F4"/>
    <w:rsid w:val="00F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7F731"/>
  <w15:chartTrackingRefBased/>
  <w15:docId w15:val="{5B8C3649-8D55-F545-87A1-F3D0D61F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21237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thur/Library/Containers/com.microsoft.Word/Data/Library/Application%20Support/Microsoft/Office/16.0/DTS/fr-FR%7b09E270D0-212F-514D-A37A-80544D172B40%7d/%7bE81245B6-2C39-AA49-BBDB-655FF8FF5B07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notes.dotx</Template>
  <TotalTime>17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VAREZ Arthur</cp:lastModifiedBy>
  <cp:revision>2</cp:revision>
  <dcterms:created xsi:type="dcterms:W3CDTF">2020-09-26T13:03:00Z</dcterms:created>
  <dcterms:modified xsi:type="dcterms:W3CDTF">2020-09-26T14:30:00Z</dcterms:modified>
</cp:coreProperties>
</file>